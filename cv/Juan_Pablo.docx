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34"/>
        <w:gridCol w:w="555"/>
        <w:gridCol w:w="632"/>
        <w:gridCol w:w="391"/>
        <w:gridCol w:w="3342"/>
      </w:tblGrid>
      <w:tr w:rsidR="00373FC8" w:rsidRPr="000A1977" w:rsidTr="00675A6A">
        <w:trPr>
          <w:trHeight w:val="559"/>
        </w:trPr>
        <w:tc>
          <w:tcPr>
            <w:tcW w:w="4518" w:type="dxa"/>
            <w:vMerge w:val="restart"/>
          </w:tcPr>
          <w:p w:rsidR="00CB1D3C" w:rsidRPr="000A1977" w:rsidRDefault="00675A6A" w:rsidP="00D8505D">
            <w:pPr>
              <w:pStyle w:val="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Juan Pablo</w:t>
            </w:r>
          </w:p>
          <w:p w:rsidR="00CB1D3C" w:rsidRPr="000A1977" w:rsidRDefault="00675A6A" w:rsidP="00675A6A">
            <w:pPr>
              <w:pStyle w:val="Sub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LOPEZ</w:t>
            </w:r>
          </w:p>
        </w:tc>
        <w:tc>
          <w:tcPr>
            <w:tcW w:w="57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65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tcBorders>
              <w:bottom w:val="single" w:sz="4" w:space="0" w:color="3A8C95" w:themeColor="accent5" w:themeShade="80"/>
            </w:tcBorders>
          </w:tcPr>
          <w:p w:rsidR="00675A6A" w:rsidRDefault="00675A6A" w:rsidP="00675A6A">
            <w:pPr>
              <w:pStyle w:val="Ttulo3"/>
              <w:outlineLvl w:val="2"/>
              <w:rPr>
                <w:noProof/>
                <w:lang w:val="es-ES"/>
              </w:rPr>
            </w:pPr>
          </w:p>
          <w:p w:rsidR="00CB1D3C" w:rsidRPr="000A1977" w:rsidRDefault="00675A6A" w:rsidP="00675A6A">
            <w:pPr>
              <w:pStyle w:val="Ttulo3"/>
              <w:outlineLvl w:val="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Analista de Software </w:t>
            </w:r>
          </w:p>
        </w:tc>
      </w:tr>
      <w:tr w:rsidR="00025D23" w:rsidRPr="00675A6A" w:rsidTr="00675A6A">
        <w:trPr>
          <w:trHeight w:val="558"/>
        </w:trPr>
        <w:tc>
          <w:tcPr>
            <w:tcW w:w="4518" w:type="dxa"/>
            <w:vMerge/>
          </w:tcPr>
          <w:p w:rsidR="00CB1D3C" w:rsidRPr="000A1977" w:rsidRDefault="00CB1D3C" w:rsidP="003E7783">
            <w:pPr>
              <w:pStyle w:val="Ttulo1"/>
              <w:ind w:left="-113"/>
              <w:outlineLvl w:val="0"/>
              <w:rPr>
                <w:noProof/>
                <w:lang w:val="es-ES"/>
              </w:rPr>
            </w:pPr>
          </w:p>
        </w:tc>
        <w:tc>
          <w:tcPr>
            <w:tcW w:w="57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65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675A6A" w:rsidRDefault="00675A6A" w:rsidP="00675A6A">
            <w:pPr>
              <w:pStyle w:val="Ttulo4"/>
              <w:outlineLvl w:val="3"/>
              <w:rPr>
                <w:noProof/>
                <w:lang w:val="es-ES"/>
              </w:rPr>
            </w:pPr>
          </w:p>
          <w:p w:rsidR="00CB1D3C" w:rsidRPr="000A1977" w:rsidRDefault="00675A6A" w:rsidP="00675A6A">
            <w:pPr>
              <w:pStyle w:val="Ttulo4"/>
              <w:outlineLvl w:val="3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Desarrollador</w:t>
            </w:r>
          </w:p>
        </w:tc>
        <w:bookmarkStart w:id="0" w:name="_GoBack"/>
        <w:bookmarkEnd w:id="0"/>
      </w:tr>
      <w:tr w:rsidR="00025D23" w:rsidRPr="000A1977" w:rsidTr="00675A6A">
        <w:trPr>
          <w:trHeight w:val="688"/>
        </w:trPr>
        <w:tc>
          <w:tcPr>
            <w:tcW w:w="4518" w:type="dxa"/>
            <w:vMerge/>
          </w:tcPr>
          <w:p w:rsidR="00CB1D3C" w:rsidRPr="000A1977" w:rsidRDefault="00CB1D3C" w:rsidP="003E7783">
            <w:pPr>
              <w:pStyle w:val="Ttulo1"/>
              <w:ind w:left="-113"/>
              <w:outlineLvl w:val="0"/>
              <w:rPr>
                <w:noProof/>
                <w:lang w:val="es-ES"/>
              </w:rPr>
            </w:pPr>
          </w:p>
        </w:tc>
        <w:tc>
          <w:tcPr>
            <w:tcW w:w="57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65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0A1977" w:rsidRDefault="00CB1D3C" w:rsidP="00675A6A">
            <w:pPr>
              <w:pStyle w:val="Ttulo5"/>
              <w:outlineLvl w:val="4"/>
              <w:rPr>
                <w:noProof/>
                <w:color w:val="FFFFFF" w:themeColor="background1"/>
                <w:lang w:val="es-ES"/>
              </w:rPr>
            </w:pPr>
          </w:p>
        </w:tc>
      </w:tr>
      <w:tr w:rsidR="00025D23" w:rsidRPr="000A1977" w:rsidTr="00675A6A">
        <w:trPr>
          <w:trHeight w:val="978"/>
        </w:trPr>
        <w:tc>
          <w:tcPr>
            <w:tcW w:w="4518" w:type="dxa"/>
            <w:vAlign w:val="center"/>
          </w:tcPr>
          <w:p w:rsidR="00CB1D3C" w:rsidRPr="000A1977" w:rsidRDefault="00BC5292" w:rsidP="00D8505D">
            <w:pPr>
              <w:pStyle w:val="Ttulo1"/>
              <w:outlineLvl w:val="0"/>
              <w:rPr>
                <w:noProof/>
                <w:lang w:val="es-ES"/>
              </w:rPr>
            </w:pPr>
            <w:sdt>
              <w:sdtPr>
                <w:rPr>
                  <w:noProof/>
                  <w:lang w:val="es-ES"/>
                </w:rPr>
                <w:id w:val="-1357266435"/>
                <w:placeholder>
                  <w:docPart w:val="0D1DCE74BB8B4258A856D086B301E43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A1977">
                  <w:rPr>
                    <w:noProof/>
                    <w:lang w:val="es-ES" w:bidi="es-ES"/>
                  </w:rPr>
                  <w:t>PERFIL</w:t>
                </w:r>
              </w:sdtContent>
            </w:sdt>
          </w:p>
        </w:tc>
        <w:tc>
          <w:tcPr>
            <w:tcW w:w="57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654" w:type="dxa"/>
          </w:tcPr>
          <w:p w:rsidR="00CB1D3C" w:rsidRPr="000A1977" w:rsidRDefault="00CB1D3C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vAlign w:val="center"/>
          </w:tcPr>
          <w:p w:rsidR="00CB1D3C" w:rsidRPr="000A1977" w:rsidRDefault="00BC5292" w:rsidP="00824C6B">
            <w:pPr>
              <w:pStyle w:val="Ttulo1"/>
              <w:outlineLvl w:val="0"/>
              <w:rPr>
                <w:lang w:val="es-ES"/>
              </w:rPr>
            </w:pPr>
            <w:sdt>
              <w:sdtPr>
                <w:rPr>
                  <w:lang w:val="es-ES"/>
                </w:rPr>
                <w:id w:val="-797608129"/>
                <w:placeholder>
                  <w:docPart w:val="2E7A74C7FC204B19B9D85CA6127F12A8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A1977">
                  <w:rPr>
                    <w:lang w:val="es-ES"/>
                  </w:rPr>
                  <w:t>CONTACTO</w:t>
                </w:r>
              </w:sdtContent>
            </w:sdt>
          </w:p>
        </w:tc>
      </w:tr>
      <w:tr w:rsidR="00E35010" w:rsidRPr="000A1977" w:rsidTr="00675A6A">
        <w:trPr>
          <w:trHeight w:val="612"/>
        </w:trPr>
        <w:tc>
          <w:tcPr>
            <w:tcW w:w="4518" w:type="dxa"/>
            <w:vMerge w:val="restart"/>
            <w:vAlign w:val="center"/>
          </w:tcPr>
          <w:p w:rsidR="008D4A99" w:rsidRPr="000A1977" w:rsidRDefault="00675A6A" w:rsidP="00675A6A">
            <w:pPr>
              <w:rPr>
                <w:noProof/>
                <w:lang w:val="es-ES"/>
              </w:rPr>
            </w:pPr>
            <w:r w:rsidRPr="00675A6A">
              <w:rPr>
                <w:sz w:val="20"/>
                <w:lang w:val="es-ES"/>
              </w:rPr>
              <w:t xml:space="preserve">Estudiante de Ingeniería en software proactivo y autodidacta, estudiando actualmente en el ambiente de desarrollo Web Full </w:t>
            </w:r>
            <w:proofErr w:type="spellStart"/>
            <w:r w:rsidRPr="00675A6A">
              <w:rPr>
                <w:sz w:val="20"/>
                <w:lang w:val="es-ES"/>
              </w:rPr>
              <w:t>Stack</w:t>
            </w:r>
            <w:proofErr w:type="spellEnd"/>
            <w:r w:rsidRPr="00675A6A">
              <w:rPr>
                <w:sz w:val="20"/>
                <w:lang w:val="es-ES"/>
              </w:rPr>
              <w:t xml:space="preserve">. </w:t>
            </w:r>
            <w:proofErr w:type="spellStart"/>
            <w:r w:rsidRPr="00A10C1C">
              <w:rPr>
                <w:sz w:val="20"/>
              </w:rPr>
              <w:t>Constante</w:t>
            </w:r>
            <w:proofErr w:type="spellEnd"/>
            <w:r w:rsidRPr="00A10C1C">
              <w:rPr>
                <w:sz w:val="20"/>
              </w:rPr>
              <w:t xml:space="preserve"> </w:t>
            </w:r>
            <w:proofErr w:type="spellStart"/>
            <w:r w:rsidRPr="00A10C1C">
              <w:rPr>
                <w:sz w:val="20"/>
              </w:rPr>
              <w:t>entusiasmo</w:t>
            </w:r>
            <w:proofErr w:type="spellEnd"/>
            <w:r w:rsidRPr="00A10C1C">
              <w:rPr>
                <w:sz w:val="20"/>
              </w:rPr>
              <w:t xml:space="preserve"> </w:t>
            </w:r>
            <w:proofErr w:type="spellStart"/>
            <w:r w:rsidRPr="00A10C1C">
              <w:rPr>
                <w:sz w:val="20"/>
              </w:rPr>
              <w:t>en</w:t>
            </w:r>
            <w:proofErr w:type="spellEnd"/>
            <w:r w:rsidRPr="00A10C1C">
              <w:rPr>
                <w:sz w:val="20"/>
              </w:rPr>
              <w:t xml:space="preserve"> </w:t>
            </w:r>
            <w:proofErr w:type="spellStart"/>
            <w:r w:rsidRPr="00A10C1C">
              <w:rPr>
                <w:sz w:val="20"/>
              </w:rPr>
              <w:t>aprender</w:t>
            </w:r>
            <w:proofErr w:type="spellEnd"/>
            <w:r w:rsidRPr="00A10C1C">
              <w:rPr>
                <w:sz w:val="20"/>
              </w:rPr>
              <w:t xml:space="preserve"> </w:t>
            </w:r>
            <w:proofErr w:type="spellStart"/>
            <w:r w:rsidRPr="00A10C1C">
              <w:rPr>
                <w:sz w:val="20"/>
              </w:rPr>
              <w:t>nuevas</w:t>
            </w:r>
            <w:proofErr w:type="spellEnd"/>
            <w:r w:rsidRPr="00A10C1C">
              <w:rPr>
                <w:sz w:val="20"/>
              </w:rPr>
              <w:t xml:space="preserve"> </w:t>
            </w:r>
            <w:proofErr w:type="spellStart"/>
            <w:r w:rsidRPr="00A10C1C">
              <w:rPr>
                <w:sz w:val="20"/>
              </w:rPr>
              <w:t>tecnologías</w:t>
            </w:r>
            <w:proofErr w:type="spellEnd"/>
            <w:r w:rsidRPr="00A10C1C">
              <w:rPr>
                <w:sz w:val="20"/>
              </w:rPr>
              <w:t xml:space="preserve"> y </w:t>
            </w:r>
            <w:proofErr w:type="spellStart"/>
            <w:r w:rsidRPr="00A10C1C">
              <w:rPr>
                <w:sz w:val="20"/>
              </w:rPr>
              <w:t>lenguajes</w:t>
            </w:r>
            <w:proofErr w:type="spellEnd"/>
            <w:r w:rsidRPr="00A10C1C">
              <w:rPr>
                <w:sz w:val="20"/>
              </w:rPr>
              <w:t>.</w:t>
            </w:r>
          </w:p>
        </w:tc>
        <w:tc>
          <w:tcPr>
            <w:tcW w:w="574" w:type="dxa"/>
            <w:vMerge w:val="restart"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654" w:type="dxa"/>
            <w:vMerge w:val="restart"/>
            <w:vAlign w:val="center"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:rsidR="008D4A99" w:rsidRPr="000A1977" w:rsidRDefault="008D4A99" w:rsidP="00E270D1">
            <w:pPr>
              <w:rPr>
                <w:noProof/>
                <w:lang w:val="es-ES"/>
              </w:rPr>
            </w:pPr>
            <w:r w:rsidRPr="000A1977">
              <w:rPr>
                <w:noProof/>
                <w:lang w:val="es-ES" w:eastAsia="es-ES"/>
              </w:rPr>
              <w:drawing>
                <wp:inline distT="0" distB="0" distL="0" distR="0" wp14:anchorId="77B29FE4" wp14:editId="1AACF5E7">
                  <wp:extent cx="175260" cy="120015"/>
                  <wp:effectExtent l="0" t="0" r="0" b="0"/>
                  <wp:docPr id="2" name="Gráfico 2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  <w:vAlign w:val="center"/>
          </w:tcPr>
          <w:p w:rsidR="008D4A99" w:rsidRPr="000A1977" w:rsidRDefault="00675A6A" w:rsidP="00675A6A">
            <w:pPr>
              <w:pStyle w:val="Contacto1"/>
              <w:rPr>
                <w:noProof/>
                <w:lang w:val="es-ES"/>
              </w:rPr>
            </w:pPr>
            <w:r w:rsidRPr="00675A6A">
              <w:rPr>
                <w:sz w:val="22"/>
              </w:rPr>
              <w:t>0351</w:t>
            </w:r>
            <w:r w:rsidRPr="00675A6A">
              <w:rPr>
                <w:noProof/>
                <w:lang w:val="es-ES"/>
              </w:rPr>
              <w:t>-</w:t>
            </w:r>
            <w:r w:rsidRPr="00675A6A">
              <w:rPr>
                <w:sz w:val="22"/>
              </w:rPr>
              <w:t>5118540</w:t>
            </w:r>
          </w:p>
        </w:tc>
      </w:tr>
      <w:tr w:rsidR="00E35010" w:rsidRPr="000A1977" w:rsidTr="00675A6A">
        <w:trPr>
          <w:trHeight w:val="637"/>
        </w:trPr>
        <w:tc>
          <w:tcPr>
            <w:tcW w:w="4518" w:type="dxa"/>
            <w:vMerge/>
            <w:vAlign w:val="center"/>
          </w:tcPr>
          <w:p w:rsidR="008D4A99" w:rsidRPr="000A1977" w:rsidRDefault="008D4A99" w:rsidP="008D4A99">
            <w:pPr>
              <w:rPr>
                <w:noProof/>
                <w:lang w:val="es-ES"/>
              </w:rPr>
            </w:pPr>
          </w:p>
        </w:tc>
        <w:tc>
          <w:tcPr>
            <w:tcW w:w="574" w:type="dxa"/>
            <w:vMerge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654" w:type="dxa"/>
            <w:vMerge/>
            <w:vAlign w:val="center"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:rsidR="008D4A99" w:rsidRPr="000A1977" w:rsidRDefault="008D4A99" w:rsidP="00E270D1">
            <w:pPr>
              <w:rPr>
                <w:noProof/>
                <w:lang w:val="es-ES"/>
              </w:rPr>
            </w:pPr>
            <w:r w:rsidRPr="000A1977">
              <w:rPr>
                <w:noProof/>
                <w:lang w:val="es-ES" w:eastAsia="es-ES"/>
              </w:rPr>
              <w:drawing>
                <wp:inline distT="0" distB="0" distL="0" distR="0" wp14:anchorId="78624CFF" wp14:editId="6E30C7AC">
                  <wp:extent cx="136525" cy="114935"/>
                  <wp:effectExtent l="0" t="0" r="0" b="0"/>
                  <wp:docPr id="4" name="Gráfico 4" descr="Icono de mensaj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  <w:vAlign w:val="center"/>
          </w:tcPr>
          <w:p w:rsidR="008D4A99" w:rsidRPr="000A1977" w:rsidRDefault="00675A6A" w:rsidP="00675A6A">
            <w:pPr>
              <w:pStyle w:val="Contacto1"/>
              <w:rPr>
                <w:noProof/>
                <w:lang w:val="es-ES"/>
              </w:rPr>
            </w:pPr>
            <w:r w:rsidRPr="00675A6A">
              <w:rPr>
                <w:sz w:val="22"/>
              </w:rPr>
              <w:t>https://github.com/megagringa</w:t>
            </w:r>
          </w:p>
        </w:tc>
      </w:tr>
      <w:tr w:rsidR="00E35010" w:rsidRPr="000A1977" w:rsidTr="00675A6A">
        <w:trPr>
          <w:trHeight w:val="637"/>
        </w:trPr>
        <w:tc>
          <w:tcPr>
            <w:tcW w:w="4518" w:type="dxa"/>
            <w:vMerge/>
            <w:vAlign w:val="center"/>
          </w:tcPr>
          <w:p w:rsidR="008D4A99" w:rsidRPr="000A1977" w:rsidRDefault="008D4A99" w:rsidP="008D4A99">
            <w:pPr>
              <w:rPr>
                <w:noProof/>
                <w:lang w:val="es-ES"/>
              </w:rPr>
            </w:pPr>
          </w:p>
        </w:tc>
        <w:tc>
          <w:tcPr>
            <w:tcW w:w="574" w:type="dxa"/>
            <w:vMerge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654" w:type="dxa"/>
            <w:vMerge/>
            <w:vAlign w:val="center"/>
          </w:tcPr>
          <w:p w:rsidR="008D4A99" w:rsidRPr="000A1977" w:rsidRDefault="008D4A99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:rsidR="008D4A99" w:rsidRPr="000A1977" w:rsidRDefault="008D4A99" w:rsidP="00E270D1">
            <w:pPr>
              <w:rPr>
                <w:noProof/>
                <w:lang w:val="es-ES"/>
              </w:rPr>
            </w:pPr>
            <w:r w:rsidRPr="000A1977">
              <w:rPr>
                <w:noProof/>
                <w:lang w:val="es-ES" w:eastAsia="es-ES"/>
              </w:rPr>
              <w:drawing>
                <wp:inline distT="0" distB="0" distL="0" distR="0" wp14:anchorId="60690732" wp14:editId="3845F0CA">
                  <wp:extent cx="135255" cy="101600"/>
                  <wp:effectExtent l="0" t="0" r="0" b="0"/>
                  <wp:docPr id="1" name="Gráfico 1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  <w:vAlign w:val="center"/>
          </w:tcPr>
          <w:p w:rsidR="008D4A99" w:rsidRPr="000A1977" w:rsidRDefault="00675A6A" w:rsidP="00675A6A">
            <w:pPr>
              <w:pStyle w:val="Contacto"/>
              <w:rPr>
                <w:noProof/>
              </w:rPr>
            </w:pPr>
            <w:r w:rsidRPr="00675A6A">
              <w:rPr>
                <w:noProof/>
              </w:rPr>
              <w:t>megatakenn@gmail.com</w:t>
            </w:r>
          </w:p>
        </w:tc>
      </w:tr>
      <w:tr w:rsidR="00675A6A" w:rsidRPr="00675A6A" w:rsidTr="00675A6A">
        <w:trPr>
          <w:trHeight w:val="637"/>
        </w:trPr>
        <w:tc>
          <w:tcPr>
            <w:tcW w:w="4518" w:type="dxa"/>
            <w:vMerge/>
            <w:vAlign w:val="center"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574" w:type="dxa"/>
            <w:vMerge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654" w:type="dxa"/>
            <w:vMerge/>
            <w:vAlign w:val="center"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391" w:type="dxa"/>
            <w:vAlign w:val="center"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  <w:r w:rsidRPr="000A1977">
              <w:rPr>
                <w:noProof/>
                <w:lang w:val="es-ES" w:eastAsia="es-ES"/>
              </w:rPr>
              <w:drawing>
                <wp:inline distT="0" distB="0" distL="0" distR="0" wp14:anchorId="50C952DA" wp14:editId="567C5EEB">
                  <wp:extent cx="139065" cy="132080"/>
                  <wp:effectExtent l="0" t="0" r="0" b="1270"/>
                  <wp:docPr id="3" name="Gráfico 3" descr="Icono de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7" w:type="dxa"/>
            <w:vAlign w:val="center"/>
          </w:tcPr>
          <w:p w:rsidR="00675A6A" w:rsidRPr="00A10C1C" w:rsidRDefault="00675A6A" w:rsidP="00675A6A">
            <w:pPr>
              <w:pStyle w:val="Contacto"/>
              <w:rPr>
                <w:sz w:val="18"/>
              </w:rPr>
            </w:pPr>
            <w:r w:rsidRPr="00675A6A">
              <w:rPr>
                <w:sz w:val="20"/>
              </w:rPr>
              <w:t>https://www.linkedin.com/in/juan-pablo-lopez-965bba169/</w:t>
            </w:r>
          </w:p>
        </w:tc>
      </w:tr>
      <w:tr w:rsidR="00675A6A" w:rsidRPr="000A1977" w:rsidTr="00675A6A">
        <w:trPr>
          <w:trHeight w:val="907"/>
        </w:trPr>
        <w:tc>
          <w:tcPr>
            <w:tcW w:w="4518" w:type="dxa"/>
            <w:vAlign w:val="center"/>
          </w:tcPr>
          <w:p w:rsidR="00675A6A" w:rsidRPr="000A1977" w:rsidRDefault="00675A6A" w:rsidP="00675A6A">
            <w:pPr>
              <w:pStyle w:val="Ttulo1"/>
              <w:outlineLvl w:val="0"/>
              <w:rPr>
                <w:noProof/>
                <w:lang w:val="es-ES"/>
              </w:rPr>
            </w:pPr>
            <w:sdt>
              <w:sdtPr>
                <w:rPr>
                  <w:noProof/>
                  <w:lang w:val="es-ES"/>
                </w:rPr>
                <w:id w:val="2070454609"/>
                <w:placeholder>
                  <w:docPart w:val="6CF62AB0F6554D869B447042B94AB40A"/>
                </w:placeholder>
                <w:temporary/>
                <w:showingPlcHdr/>
                <w15:appearance w15:val="hidden"/>
              </w:sdtPr>
              <w:sdtContent>
                <w:r w:rsidRPr="000A1977">
                  <w:rPr>
                    <w:noProof/>
                    <w:lang w:val="es-ES" w:bidi="es-ES"/>
                  </w:rPr>
                  <w:t>EXPERIENCIA</w:t>
                </w:r>
              </w:sdtContent>
            </w:sdt>
          </w:p>
        </w:tc>
        <w:tc>
          <w:tcPr>
            <w:tcW w:w="574" w:type="dxa"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654" w:type="dxa"/>
          </w:tcPr>
          <w:p w:rsidR="00675A6A" w:rsidRPr="000A1977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vAlign w:val="center"/>
          </w:tcPr>
          <w:p w:rsidR="00675A6A" w:rsidRPr="00675A6A" w:rsidRDefault="00675A6A" w:rsidP="00675A6A">
            <w:pPr>
              <w:pStyle w:val="Ttulo1"/>
              <w:outlineLvl w:val="0"/>
              <w:rPr>
                <w:rFonts w:asciiTheme="minorHAnsi" w:hAnsiTheme="minorHAnsi"/>
                <w:noProof/>
                <w:sz w:val="28"/>
                <w:lang w:val="es-ES"/>
              </w:rPr>
            </w:pPr>
            <w:r w:rsidRPr="00675A6A">
              <w:rPr>
                <w:noProof/>
                <w:sz w:val="28"/>
                <w:lang w:val="es-ES"/>
              </w:rPr>
              <w:t>lenguajes - tecnologias</w:t>
            </w:r>
          </w:p>
        </w:tc>
      </w:tr>
      <w:tr w:rsidR="00675A6A" w:rsidRPr="000A1977" w:rsidTr="00675A6A">
        <w:trPr>
          <w:trHeight w:val="2580"/>
        </w:trPr>
        <w:tc>
          <w:tcPr>
            <w:tcW w:w="4518" w:type="dxa"/>
            <w:tcBorders>
              <w:bottom w:val="single" w:sz="4" w:space="0" w:color="3A8C95" w:themeColor="accent5" w:themeShade="80"/>
            </w:tcBorders>
          </w:tcPr>
          <w:p w:rsidR="00675A6A" w:rsidRPr="00675A6A" w:rsidRDefault="00EE494C" w:rsidP="00675A6A">
            <w:pPr>
              <w:pStyle w:val="Ttulo2"/>
              <w:outlineLvl w:val="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Freelance</w:t>
            </w:r>
          </w:p>
          <w:p w:rsidR="00675A6A" w:rsidRPr="00675A6A" w:rsidRDefault="00BF2C7C" w:rsidP="00675A6A">
            <w:pPr>
              <w:pStyle w:val="Fecha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C9EC9C" wp14:editId="6386FBD4">
                      <wp:simplePos x="0" y="0"/>
                      <wp:positionH relativeFrom="column">
                        <wp:posOffset>-124518</wp:posOffset>
                      </wp:positionH>
                      <wp:positionV relativeFrom="paragraph">
                        <wp:posOffset>176299</wp:posOffset>
                      </wp:positionV>
                      <wp:extent cx="3269442" cy="1011382"/>
                      <wp:effectExtent l="0" t="0" r="762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9442" cy="1011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E494C" w:rsidRPr="00EE494C" w:rsidRDefault="00EE494C">
                                  <w:pPr>
                                    <w:rPr>
                                      <w:noProof/>
                                      <w:sz w:val="16"/>
                                      <w:lang w:val="es-ES" w:bidi="es-ES"/>
                                    </w:rPr>
                                  </w:pPr>
                                  <w:r w:rsidRPr="00EE494C">
                                    <w:rPr>
                                      <w:noProof/>
                                      <w:sz w:val="16"/>
                                      <w:lang w:val="es-ES" w:bidi="es-ES"/>
                                    </w:rPr>
                                    <w:t>Programador freelance con experiencia en desarrollo web y software. He trabajado en proyectos personalizados utiliza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lang w:val="es-ES" w:bidi="es-ES"/>
                                    </w:rPr>
                                    <w:t>ndo tecnologías como React y Java</w:t>
                                  </w:r>
                                  <w:r w:rsidRPr="00EE494C">
                                    <w:rPr>
                                      <w:noProof/>
                                      <w:sz w:val="16"/>
                                      <w:lang w:val="es-ES" w:bidi="es-ES"/>
                                    </w:rPr>
                                    <w:t>, transformando ideas en aplicaciones funcionales y eficientes. Mi enfoque está en la calidad y la satisfacción del cliente, siempre buscando optimizar y mejorar cada proyecto en el que participo.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9EC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-9.8pt;margin-top:13.9pt;width:257.45pt;height:7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" fillcolor="white [3201]" stroked="f" strokeweight=".5pt">
                      <v:textbox>
                        <w:txbxContent>
                          <w:p w:rsidR="00EE494C" w:rsidRPr="00EE494C" w:rsidRDefault="00EE494C">
                            <w:pPr>
                              <w:rPr>
                                <w:noProof/>
                                <w:sz w:val="16"/>
                                <w:lang w:val="es-ES" w:bidi="es-ES"/>
                              </w:rPr>
                            </w:pPr>
                            <w:r w:rsidRPr="00EE494C">
                              <w:rPr>
                                <w:noProof/>
                                <w:sz w:val="16"/>
                                <w:lang w:val="es-ES" w:bidi="es-ES"/>
                              </w:rPr>
                              <w:t>Programador freelance con experiencia en desarrollo web y software. He trabajado en proyectos personalizados utiliza</w:t>
                            </w:r>
                            <w:r>
                              <w:rPr>
                                <w:noProof/>
                                <w:sz w:val="16"/>
                                <w:lang w:val="es-ES" w:bidi="es-ES"/>
                              </w:rPr>
                              <w:t>ndo tecnologías como React y Java</w:t>
                            </w:r>
                            <w:r w:rsidRPr="00EE494C">
                              <w:rPr>
                                <w:noProof/>
                                <w:sz w:val="16"/>
                                <w:lang w:val="es-ES" w:bidi="es-ES"/>
                              </w:rPr>
                              <w:t>, transformando ideas en aplicaciones funcionales y eficientes. Mi enfoque está en la calidad y la satisfacción del cliente, siempre buscando optimizar y mejorar cada proyecto en el que participo.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494C">
              <w:rPr>
                <w:noProof/>
                <w:lang w:val="es-ES"/>
              </w:rPr>
              <w:t>septiembre 2023 - actualidad</w:t>
            </w:r>
          </w:p>
          <w:p w:rsidR="00675A6A" w:rsidRPr="00675A6A" w:rsidRDefault="00675A6A" w:rsidP="00EE494C">
            <w:pPr>
              <w:rPr>
                <w:noProof/>
              </w:rPr>
            </w:pPr>
          </w:p>
        </w:tc>
        <w:tc>
          <w:tcPr>
            <w:tcW w:w="574" w:type="dxa"/>
          </w:tcPr>
          <w:p w:rsidR="00675A6A" w:rsidRPr="00675A6A" w:rsidRDefault="00675A6A" w:rsidP="00675A6A">
            <w:pPr>
              <w:rPr>
                <w:noProof/>
              </w:rPr>
            </w:pPr>
          </w:p>
        </w:tc>
        <w:tc>
          <w:tcPr>
            <w:tcW w:w="654" w:type="dxa"/>
          </w:tcPr>
          <w:p w:rsidR="00675A6A" w:rsidRPr="00675A6A" w:rsidRDefault="00675A6A" w:rsidP="00BF2C7C">
            <w:pPr>
              <w:rPr>
                <w:noProof/>
              </w:rPr>
            </w:pPr>
          </w:p>
        </w:tc>
        <w:tc>
          <w:tcPr>
            <w:tcW w:w="3608" w:type="dxa"/>
            <w:gridSpan w:val="2"/>
            <w:vMerge w:val="restart"/>
            <w:vAlign w:val="center"/>
          </w:tcPr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HTML / CSS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JAVASCRIPT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JAVA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NODEJS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REACT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GIT</w:t>
            </w:r>
          </w:p>
          <w:p w:rsidR="00675A6A" w:rsidRPr="009C544B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SQL</w:t>
            </w:r>
          </w:p>
          <w:p w:rsidR="00675A6A" w:rsidRPr="00BF2C7C" w:rsidRDefault="00675A6A" w:rsidP="00BF2C7C">
            <w:pPr>
              <w:pStyle w:val="Listaconvietas0"/>
              <w:spacing w:line="240" w:lineRule="auto"/>
              <w:rPr>
                <w:noProof/>
                <w:sz w:val="22"/>
                <w:lang w:val="es-ES"/>
              </w:rPr>
            </w:pPr>
            <w:r w:rsidRPr="009C544B">
              <w:rPr>
                <w:noProof/>
                <w:sz w:val="22"/>
                <w:lang w:val="es-ES"/>
              </w:rPr>
              <w:t>MYSQL</w:t>
            </w:r>
          </w:p>
        </w:tc>
      </w:tr>
      <w:tr w:rsidR="00675A6A" w:rsidRPr="009C544B" w:rsidTr="00675A6A">
        <w:trPr>
          <w:trHeight w:val="907"/>
        </w:trPr>
        <w:tc>
          <w:tcPr>
            <w:tcW w:w="4518" w:type="dxa"/>
            <w:vMerge w:val="restart"/>
            <w:tcBorders>
              <w:top w:val="single" w:sz="4" w:space="0" w:color="3A8C95" w:themeColor="accent5" w:themeShade="80"/>
            </w:tcBorders>
          </w:tcPr>
          <w:p w:rsidR="00BF2C7C" w:rsidRPr="00BF2C7C" w:rsidRDefault="00675A6A" w:rsidP="00BF2C7C">
            <w:pPr>
              <w:pStyle w:val="Ttulo2"/>
              <w:spacing w:line="240" w:lineRule="auto"/>
              <w:outlineLvl w:val="1"/>
              <w:rPr>
                <w:noProof/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 xml:space="preserve">Organismo </w:t>
            </w:r>
            <w:r w:rsidR="009C544B">
              <w:rPr>
                <w:noProof/>
                <w:sz w:val="16"/>
                <w:lang w:val="es-ES"/>
              </w:rPr>
              <w:t>de Control D</w:t>
            </w:r>
            <w:r>
              <w:rPr>
                <w:noProof/>
                <w:sz w:val="16"/>
                <w:lang w:val="es-ES"/>
              </w:rPr>
              <w:t>isciplinar</w:t>
            </w:r>
            <w:r w:rsidR="009C544B">
              <w:rPr>
                <w:noProof/>
                <w:sz w:val="16"/>
                <w:lang w:val="es-ES"/>
              </w:rPr>
              <w:t>io de las Fuerzas de Seguridad Pública y Ciudadaní</w:t>
            </w:r>
            <w:r>
              <w:rPr>
                <w:noProof/>
                <w:sz w:val="16"/>
                <w:lang w:val="es-ES"/>
              </w:rPr>
              <w:t>a</w:t>
            </w:r>
          </w:p>
          <w:p w:rsidR="00675A6A" w:rsidRDefault="009C544B" w:rsidP="00675A6A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abril 2024 - julio 2024</w:t>
            </w:r>
          </w:p>
          <w:p w:rsidR="00EE494C" w:rsidRPr="00EE494C" w:rsidRDefault="00BF2C7C" w:rsidP="00EE494C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DC55DA" wp14:editId="74D65F96">
                      <wp:simplePos x="0" y="0"/>
                      <wp:positionH relativeFrom="column">
                        <wp:posOffset>-103794</wp:posOffset>
                      </wp:positionH>
                      <wp:positionV relativeFrom="paragraph">
                        <wp:posOffset>54551</wp:posOffset>
                      </wp:positionV>
                      <wp:extent cx="3338946" cy="1343891"/>
                      <wp:effectExtent l="0" t="0" r="0" b="889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946" cy="1343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C544B" w:rsidRPr="00BF2C7C" w:rsidRDefault="00EE494C" w:rsidP="00BF2C7C">
                                  <w:pPr>
                                    <w:spacing w:line="360" w:lineRule="auto"/>
                                    <w:rPr>
                                      <w:noProof/>
                                      <w:sz w:val="16"/>
                                      <w:szCs w:val="16"/>
                                      <w:lang w:val="es-ES" w:bidi="es-ES"/>
                                    </w:rPr>
                                  </w:pPr>
                                  <w:r w:rsidRPr="00BF2C7C">
                                    <w:rPr>
                                      <w:noProof/>
                                      <w:sz w:val="16"/>
                                      <w:szCs w:val="16"/>
                                      <w:lang w:val="es-ES" w:bidi="es-ES"/>
                                    </w:rPr>
                                    <w:t>Realicé la evaluación y optimización de procesos internos para mejorar la eficiencia operativa, ensamblé y configuré computadoras para garantizar su correcto funcionamiento, y analicé software para asegurar su funcionalidad y rendimiento en una aplicación interna. Además, impartí capacitación y realicé demostraciones sobre datos, scraping y docking, y participé activamente en el desarrollo de sistemas utilizando React.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C55DA" id="Cuadro de texto 6" o:spid="_x0000_s1027" type="#_x0000_t202" style="position:absolute;margin-left:-8.15pt;margin-top:4.3pt;width:262.9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" fillcolor="white [3201]" stroked="f" strokeweight=".5pt">
                      <v:textbox>
                        <w:txbxContent>
                          <w:p w:rsidR="009C544B" w:rsidRPr="00BF2C7C" w:rsidRDefault="00EE494C" w:rsidP="00BF2C7C">
                            <w:pPr>
                              <w:spacing w:line="360" w:lineRule="auto"/>
                              <w:rPr>
                                <w:noProof/>
                                <w:sz w:val="16"/>
                                <w:szCs w:val="16"/>
                                <w:lang w:val="es-ES" w:bidi="es-ES"/>
                              </w:rPr>
                            </w:pPr>
                            <w:r w:rsidRPr="00BF2C7C">
                              <w:rPr>
                                <w:noProof/>
                                <w:sz w:val="16"/>
                                <w:szCs w:val="16"/>
                                <w:lang w:val="es-ES" w:bidi="es-ES"/>
                              </w:rPr>
                              <w:t>Realicé la evaluación y optimización de procesos internos para mejorar la eficiencia operativa, ensamblé y configuré computadoras para garantizar su correcto funcionamiento, y analicé software para asegurar su funcionalidad y rendimiento en una aplicación interna. Además, impartí capacitación y realicé demostraciones sobre datos, scraping y docking, y participé activamente en el desarrollo de sistemas utilizando React.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75A6A" w:rsidRDefault="00675A6A" w:rsidP="009C544B">
            <w:pPr>
              <w:rPr>
                <w:noProof/>
              </w:rPr>
            </w:pPr>
          </w:p>
          <w:p w:rsidR="00EE494C" w:rsidRDefault="00EE494C" w:rsidP="009C544B">
            <w:pPr>
              <w:rPr>
                <w:noProof/>
              </w:rPr>
            </w:pPr>
          </w:p>
          <w:p w:rsidR="00EE494C" w:rsidRDefault="00EE494C" w:rsidP="009C544B">
            <w:pPr>
              <w:rPr>
                <w:noProof/>
              </w:rPr>
            </w:pPr>
          </w:p>
          <w:p w:rsidR="00EE494C" w:rsidRDefault="00EE494C" w:rsidP="009C544B">
            <w:pPr>
              <w:rPr>
                <w:noProof/>
              </w:rPr>
            </w:pPr>
          </w:p>
          <w:p w:rsidR="00EE494C" w:rsidRPr="009C544B" w:rsidRDefault="00EE494C" w:rsidP="009C544B">
            <w:pPr>
              <w:rPr>
                <w:noProof/>
              </w:rPr>
            </w:pPr>
          </w:p>
        </w:tc>
        <w:tc>
          <w:tcPr>
            <w:tcW w:w="574" w:type="dxa"/>
          </w:tcPr>
          <w:p w:rsidR="00675A6A" w:rsidRPr="009C544B" w:rsidRDefault="00675A6A" w:rsidP="00675A6A">
            <w:pPr>
              <w:rPr>
                <w:noProof/>
              </w:rPr>
            </w:pPr>
          </w:p>
        </w:tc>
        <w:tc>
          <w:tcPr>
            <w:tcW w:w="654" w:type="dxa"/>
            <w:vMerge w:val="restart"/>
          </w:tcPr>
          <w:p w:rsidR="00675A6A" w:rsidRPr="009C544B" w:rsidRDefault="00675A6A" w:rsidP="00675A6A">
            <w:pPr>
              <w:rPr>
                <w:noProof/>
              </w:rPr>
            </w:pPr>
          </w:p>
        </w:tc>
        <w:tc>
          <w:tcPr>
            <w:tcW w:w="3608" w:type="dxa"/>
            <w:gridSpan w:val="2"/>
            <w:vMerge/>
            <w:vAlign w:val="center"/>
          </w:tcPr>
          <w:p w:rsidR="00675A6A" w:rsidRPr="009C544B" w:rsidRDefault="00675A6A" w:rsidP="00675A6A">
            <w:pPr>
              <w:ind w:left="-113"/>
              <w:rPr>
                <w:rStyle w:val="Ttulo3Car"/>
                <w:noProof/>
              </w:rPr>
            </w:pPr>
          </w:p>
        </w:tc>
      </w:tr>
      <w:tr w:rsidR="00675A6A" w:rsidRPr="000A1977" w:rsidTr="00675A6A">
        <w:trPr>
          <w:trHeight w:val="907"/>
        </w:trPr>
        <w:tc>
          <w:tcPr>
            <w:tcW w:w="4518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675A6A" w:rsidRPr="009C544B" w:rsidRDefault="00675A6A" w:rsidP="00675A6A">
            <w:pPr>
              <w:pStyle w:val="Ttulo3"/>
              <w:ind w:left="-113"/>
              <w:outlineLvl w:val="2"/>
              <w:rPr>
                <w:noProof/>
              </w:rPr>
            </w:pPr>
          </w:p>
        </w:tc>
        <w:tc>
          <w:tcPr>
            <w:tcW w:w="574" w:type="dxa"/>
          </w:tcPr>
          <w:p w:rsidR="00675A6A" w:rsidRPr="009C544B" w:rsidRDefault="00675A6A" w:rsidP="00675A6A">
            <w:pPr>
              <w:rPr>
                <w:noProof/>
              </w:rPr>
            </w:pPr>
          </w:p>
        </w:tc>
        <w:tc>
          <w:tcPr>
            <w:tcW w:w="654" w:type="dxa"/>
            <w:vMerge/>
          </w:tcPr>
          <w:p w:rsidR="00675A6A" w:rsidRPr="009C544B" w:rsidRDefault="00675A6A" w:rsidP="00675A6A">
            <w:pPr>
              <w:rPr>
                <w:noProof/>
              </w:rPr>
            </w:pPr>
          </w:p>
        </w:tc>
        <w:tc>
          <w:tcPr>
            <w:tcW w:w="3608" w:type="dxa"/>
            <w:gridSpan w:val="2"/>
            <w:vAlign w:val="center"/>
          </w:tcPr>
          <w:p w:rsidR="00675A6A" w:rsidRPr="000A1977" w:rsidRDefault="00675A6A" w:rsidP="00675A6A">
            <w:pPr>
              <w:pStyle w:val="Ttulo1"/>
              <w:outlineLvl w:val="0"/>
              <w:rPr>
                <w:rStyle w:val="Ttulo3Car"/>
                <w:sz w:val="36"/>
                <w:szCs w:val="32"/>
                <w:lang w:val="es-ES"/>
              </w:rPr>
            </w:pPr>
            <w:sdt>
              <w:sdtPr>
                <w:rPr>
                  <w:sz w:val="28"/>
                  <w:szCs w:val="24"/>
                  <w:lang w:val="es-ES"/>
                </w:rPr>
                <w:id w:val="-1881937965"/>
                <w:placeholder>
                  <w:docPart w:val="F151E45E787C4B7F94EDC6B96003B4ED"/>
                </w:placeholder>
                <w:temporary/>
                <w:showingPlcHdr/>
                <w15:appearance w15:val="hidden"/>
              </w:sdtPr>
              <w:sdtContent>
                <w:r w:rsidRPr="000A1977">
                  <w:rPr>
                    <w:lang w:val="es-ES"/>
                  </w:rPr>
                  <w:t>FORMACIÓN</w:t>
                </w:r>
              </w:sdtContent>
            </w:sdt>
          </w:p>
        </w:tc>
      </w:tr>
      <w:tr w:rsidR="00675A6A" w:rsidRPr="000B7B35" w:rsidTr="00675A6A">
        <w:trPr>
          <w:trHeight w:val="1417"/>
        </w:trPr>
        <w:tc>
          <w:tcPr>
            <w:tcW w:w="4518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:rsidR="00BF2C7C" w:rsidRDefault="00BF2C7C" w:rsidP="00675A6A">
            <w:pPr>
              <w:pStyle w:val="Ttulo2"/>
              <w:outlineLvl w:val="1"/>
              <w:rPr>
                <w:noProof/>
                <w:lang w:val="es-ES"/>
              </w:rPr>
            </w:pPr>
          </w:p>
          <w:p w:rsidR="00675A6A" w:rsidRPr="00BF2C7C" w:rsidRDefault="00BF2C7C" w:rsidP="00675A6A">
            <w:pPr>
              <w:pStyle w:val="Ttulo2"/>
              <w:outlineLvl w:val="1"/>
              <w:rPr>
                <w:lang w:val="es-ES"/>
              </w:rPr>
            </w:pPr>
            <w:r>
              <w:rPr>
                <w:noProof/>
                <w:lang w:val="es-ES"/>
              </w:rPr>
              <w:t>Técnico de Reparación de PC</w:t>
            </w:r>
          </w:p>
          <w:p w:rsidR="00675A6A" w:rsidRPr="00BF2C7C" w:rsidRDefault="00BF2C7C" w:rsidP="00675A6A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ENERO 2009 – OCTUBRE 2017</w:t>
            </w:r>
          </w:p>
          <w:p w:rsidR="00675A6A" w:rsidRPr="00BF2C7C" w:rsidRDefault="00BF2C7C" w:rsidP="00BF2C7C">
            <w:pPr>
              <w:rPr>
                <w:noProof/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74295</wp:posOffset>
                      </wp:positionV>
                      <wp:extent cx="3158490" cy="1080135"/>
                      <wp:effectExtent l="0" t="0" r="3810" b="571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8490" cy="1080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F2C7C" w:rsidRPr="00BF2C7C" w:rsidRDefault="00BF2C7C" w:rsidP="00BF2C7C">
                                  <w:pPr>
                                    <w:spacing w:line="360" w:lineRule="auto"/>
                                    <w:rPr>
                                      <w:lang w:val="es-ES"/>
                                    </w:rPr>
                                  </w:pPr>
                                  <w:r w:rsidRPr="00BF2C7C">
                                    <w:rPr>
                                      <w:lang w:val="es-ES"/>
                                    </w:rPr>
                                    <w:t>Ofrecí servicios de reparación a domicilio, brindando consultas especializadas, armado y reparación de computadoras. Mi enfoque estuvo en resolver problemas técnicos de manera eficiente, asegurando que los equipos estuvieran en óptimas condiciones para su uso.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8" type="#_x0000_t202" style="position:absolute;margin-left:-7.1pt;margin-top:5.85pt;width:248.7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" fillcolor="white [3201]" stroked="f" strokeweight=".5pt">
                      <v:textbox>
                        <w:txbxContent>
                          <w:p w:rsidR="00BF2C7C" w:rsidRPr="00BF2C7C" w:rsidRDefault="00BF2C7C" w:rsidP="00BF2C7C">
                            <w:pPr>
                              <w:spacing w:line="360" w:lineRule="auto"/>
                              <w:rPr>
                                <w:lang w:val="es-ES"/>
                              </w:rPr>
                            </w:pPr>
                            <w:r w:rsidRPr="00BF2C7C">
                              <w:rPr>
                                <w:lang w:val="es-ES"/>
                              </w:rPr>
                              <w:t>Ofrecí servicios de reparación a domicilio, brindando consultas especializadas, armado y reparación de computadoras. Mi enfoque estuvo en resolver problemas técnicos de manera eficiente, asegurando que los equipos estuvieran en óptimas condiciones para su uso.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:rsidR="00675A6A" w:rsidRPr="00BF2C7C" w:rsidRDefault="00675A6A" w:rsidP="00675A6A">
            <w:pPr>
              <w:spacing w:before="40"/>
              <w:rPr>
                <w:noProof/>
                <w:lang w:val="es-ES"/>
              </w:rPr>
            </w:pPr>
          </w:p>
        </w:tc>
        <w:tc>
          <w:tcPr>
            <w:tcW w:w="654" w:type="dxa"/>
            <w:vMerge w:val="restart"/>
          </w:tcPr>
          <w:p w:rsidR="00675A6A" w:rsidRPr="00BF2C7C" w:rsidRDefault="00675A6A" w:rsidP="00675A6A">
            <w:pPr>
              <w:spacing w:before="40"/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675A6A" w:rsidRPr="000B7B35" w:rsidRDefault="000B7B35" w:rsidP="00675A6A">
            <w:pPr>
              <w:pStyle w:val="Ttulo2"/>
              <w:outlineLvl w:val="1"/>
              <w:rPr>
                <w:noProof/>
                <w:sz w:val="18"/>
                <w:lang w:val="es-ES"/>
              </w:rPr>
            </w:pPr>
            <w:r>
              <w:rPr>
                <w:noProof/>
                <w:sz w:val="18"/>
                <w:lang w:val="es-ES"/>
              </w:rPr>
              <w:t>Ingeniero de Software</w:t>
            </w:r>
          </w:p>
          <w:p w:rsidR="00675A6A" w:rsidRPr="000B7B35" w:rsidRDefault="000B7B35" w:rsidP="00675A6A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2024 – En curso</w:t>
            </w:r>
          </w:p>
          <w:p w:rsidR="00675A6A" w:rsidRPr="000B7B35" w:rsidRDefault="00BF2C7C" w:rsidP="00BF2C7C">
            <w:pPr>
              <w:rPr>
                <w:noProof/>
                <w:lang w:val="es-ES"/>
              </w:rPr>
            </w:pPr>
            <w:r w:rsidRPr="000B7B35">
              <w:rPr>
                <w:noProof/>
                <w:lang w:val="es-ES"/>
              </w:rPr>
              <w:t>Siglo 21</w:t>
            </w:r>
          </w:p>
        </w:tc>
      </w:tr>
      <w:tr w:rsidR="00675A6A" w:rsidRPr="000B7B35" w:rsidTr="00675A6A">
        <w:trPr>
          <w:trHeight w:val="1417"/>
        </w:trPr>
        <w:tc>
          <w:tcPr>
            <w:tcW w:w="4518" w:type="dxa"/>
            <w:vMerge/>
            <w:vAlign w:val="center"/>
          </w:tcPr>
          <w:p w:rsidR="00675A6A" w:rsidRPr="000B7B35" w:rsidRDefault="00675A6A" w:rsidP="00675A6A">
            <w:pPr>
              <w:pStyle w:val="Ttulo3"/>
              <w:ind w:left="-113"/>
              <w:outlineLvl w:val="2"/>
              <w:rPr>
                <w:noProof/>
                <w:lang w:val="es-ES"/>
              </w:rPr>
            </w:pPr>
          </w:p>
        </w:tc>
        <w:tc>
          <w:tcPr>
            <w:tcW w:w="574" w:type="dxa"/>
          </w:tcPr>
          <w:p w:rsidR="00675A6A" w:rsidRPr="000B7B35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654" w:type="dxa"/>
            <w:vMerge/>
          </w:tcPr>
          <w:p w:rsidR="00675A6A" w:rsidRPr="000B7B35" w:rsidRDefault="00675A6A" w:rsidP="00675A6A">
            <w:pPr>
              <w:rPr>
                <w:noProof/>
                <w:lang w:val="es-ES"/>
              </w:rPr>
            </w:pPr>
          </w:p>
        </w:tc>
        <w:tc>
          <w:tcPr>
            <w:tcW w:w="3608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675A6A" w:rsidRPr="000B7B35" w:rsidRDefault="000B7B35" w:rsidP="00675A6A">
            <w:pPr>
              <w:pStyle w:val="Ttulo2"/>
              <w:outlineLvl w:val="1"/>
              <w:rPr>
                <w:noProof/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Analista de Software</w:t>
            </w:r>
          </w:p>
          <w:p w:rsidR="00675A6A" w:rsidRPr="000B7B35" w:rsidRDefault="000B7B35" w:rsidP="00675A6A">
            <w:pPr>
              <w:pStyle w:val="Fecha"/>
              <w:rPr>
                <w:rStyle w:val="FechaCar"/>
                <w:caps/>
                <w:noProof/>
                <w:sz w:val="16"/>
                <w:lang w:val="es-ES"/>
              </w:rPr>
            </w:pPr>
            <w:r>
              <w:t>2023</w:t>
            </w:r>
          </w:p>
          <w:p w:rsidR="00675A6A" w:rsidRPr="000B7B35" w:rsidRDefault="000B7B35" w:rsidP="000B7B35">
            <w:pPr>
              <w:rPr>
                <w:noProof/>
                <w:sz w:val="16"/>
                <w:lang w:val="es-ES"/>
              </w:rPr>
            </w:pPr>
            <w:r w:rsidRPr="000B7B35">
              <w:rPr>
                <w:noProof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5362B2" wp14:editId="71FE16E9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154940</wp:posOffset>
                      </wp:positionV>
                      <wp:extent cx="2486660" cy="865505"/>
                      <wp:effectExtent l="0" t="0" r="889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6660" cy="865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7B35" w:rsidRPr="000B7B35" w:rsidRDefault="000B7B35" w:rsidP="000B7B35">
                                  <w:pPr>
                                    <w:pStyle w:val="Ttulo2"/>
                                    <w:rPr>
                                      <w:noProof/>
                                      <w:sz w:val="16"/>
                                      <w:lang w:val="es-ES"/>
                                    </w:rPr>
                                  </w:pPr>
                                  <w:r w:rsidRPr="000B7B35">
                                    <w:rPr>
                                      <w:noProof/>
                                      <w:sz w:val="16"/>
                                      <w:lang w:val="es-ES"/>
                                    </w:rPr>
                                    <w:t>Fullstack Developer</w:t>
                                  </w:r>
                                </w:p>
                                <w:p w:rsidR="000B7B35" w:rsidRPr="000B7B35" w:rsidRDefault="000B7B35" w:rsidP="000B7B35">
                                  <w:pPr>
                                    <w:pStyle w:val="Fecha"/>
                                    <w:rPr>
                                      <w:rStyle w:val="FechaCar"/>
                                      <w:caps/>
                                      <w:noProof/>
                                      <w:sz w:val="16"/>
                                      <w:lang w:val="es-ES"/>
                                    </w:rPr>
                                  </w:pPr>
                                  <w:r w:rsidRPr="000B7B35">
                                    <w:rPr>
                                      <w:sz w:val="16"/>
                                      <w:lang w:val="es-ES"/>
                                    </w:rPr>
                                    <w:t>febrero 2023 – octubre 2023</w:t>
                                  </w:r>
                                </w:p>
                                <w:p w:rsidR="000B7B35" w:rsidRPr="000B7B35" w:rsidRDefault="000B7B35" w:rsidP="000B7B35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0B7B35">
                                    <w:rPr>
                                      <w:noProof/>
                                      <w:sz w:val="16"/>
                                      <w:lang w:val="es-ES"/>
                                    </w:rPr>
                                    <w:t>Egg Live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362B2" id="Cuadro de texto 9" o:spid="_x0000_s1029" type="#_x0000_t202" style="position:absolute;margin-left:-11.8pt;margin-top:12.2pt;width:195.8pt;height:6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" fillcolor="white [3201]" stroked="f" strokeweight=".5pt">
                      <v:textbox>
                        <w:txbxContent>
                          <w:p w:rsidR="000B7B35" w:rsidRPr="000B7B35" w:rsidRDefault="000B7B35" w:rsidP="000B7B35">
                            <w:pPr>
                              <w:pStyle w:val="Ttulo2"/>
                              <w:rPr>
                                <w:noProof/>
                                <w:sz w:val="16"/>
                                <w:lang w:val="es-ES"/>
                              </w:rPr>
                            </w:pPr>
                            <w:r w:rsidRPr="000B7B35">
                              <w:rPr>
                                <w:noProof/>
                                <w:sz w:val="16"/>
                                <w:lang w:val="es-ES"/>
                              </w:rPr>
                              <w:t>Fullstack Developer</w:t>
                            </w:r>
                          </w:p>
                          <w:p w:rsidR="000B7B35" w:rsidRPr="000B7B35" w:rsidRDefault="000B7B35" w:rsidP="000B7B35">
                            <w:pPr>
                              <w:pStyle w:val="Fecha"/>
                              <w:rPr>
                                <w:rStyle w:val="FechaCar"/>
                                <w:caps/>
                                <w:noProof/>
                                <w:sz w:val="16"/>
                                <w:lang w:val="es-ES"/>
                              </w:rPr>
                            </w:pPr>
                            <w:r w:rsidRPr="000B7B35">
                              <w:rPr>
                                <w:sz w:val="16"/>
                                <w:lang w:val="es-ES"/>
                              </w:rPr>
                              <w:t>febrero 2023 – octubre 2023</w:t>
                            </w:r>
                          </w:p>
                          <w:p w:rsidR="000B7B35" w:rsidRPr="000B7B35" w:rsidRDefault="000B7B35" w:rsidP="000B7B35">
                            <w:pPr>
                              <w:rPr>
                                <w:sz w:val="16"/>
                              </w:rPr>
                            </w:pPr>
                            <w:r w:rsidRPr="000B7B35">
                              <w:rPr>
                                <w:noProof/>
                                <w:sz w:val="16"/>
                                <w:lang w:val="es-ES"/>
                              </w:rPr>
                              <w:t>Egg Live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lang w:val="es-ES"/>
              </w:rPr>
              <w:t>Siglo 21</w:t>
            </w:r>
          </w:p>
          <w:p w:rsidR="000B7B35" w:rsidRPr="000B7B35" w:rsidRDefault="000B7B35" w:rsidP="000B7B35">
            <w:pPr>
              <w:rPr>
                <w:noProof/>
                <w:sz w:val="16"/>
                <w:lang w:val="es-ES"/>
              </w:rPr>
            </w:pPr>
          </w:p>
          <w:p w:rsidR="000B7B35" w:rsidRPr="000B7B35" w:rsidRDefault="000B7B35" w:rsidP="000B7B35">
            <w:pPr>
              <w:rPr>
                <w:noProof/>
                <w:sz w:val="16"/>
                <w:lang w:val="es-ES"/>
              </w:rPr>
            </w:pPr>
          </w:p>
        </w:tc>
      </w:tr>
    </w:tbl>
    <w:p w:rsidR="00535F87" w:rsidRPr="000B7B35" w:rsidRDefault="00535F87" w:rsidP="001C6718">
      <w:pPr>
        <w:rPr>
          <w:noProof/>
          <w:lang w:val="es-ES"/>
        </w:rPr>
      </w:pPr>
    </w:p>
    <w:sectPr w:rsidR="00535F87" w:rsidRPr="000B7B35" w:rsidSect="00435B8D">
      <w:headerReference w:type="default" r:id="rId19"/>
      <w:footerReference w:type="default" r:id="rId20"/>
      <w:pgSz w:w="11906" w:h="16838" w:code="9"/>
      <w:pgMar w:top="1276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92" w:rsidRDefault="00BC5292" w:rsidP="00BA3E51">
      <w:pPr>
        <w:spacing w:line="240" w:lineRule="auto"/>
      </w:pPr>
      <w:r>
        <w:separator/>
      </w:r>
    </w:p>
  </w:endnote>
  <w:endnote w:type="continuationSeparator" w:id="0">
    <w:p w:rsidR="00BC5292" w:rsidRDefault="00BC529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89" w:rsidRDefault="00805589">
    <w:pPr>
      <w:pStyle w:val="Piedepgina"/>
    </w:pPr>
    <w:r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950DD4" wp14:editId="43627000">
              <wp:simplePos x="0" y="0"/>
              <wp:positionH relativeFrom="column">
                <wp:posOffset>3261995</wp:posOffset>
              </wp:positionH>
              <wp:positionV relativeFrom="paragraph">
                <wp:posOffset>-3009265</wp:posOffset>
              </wp:positionV>
              <wp:extent cx="3578225" cy="575945"/>
              <wp:effectExtent l="0" t="0" r="0" b="0"/>
              <wp:wrapNone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69177A" id="Rectángulo 5" o:spid="_x0000_s1026" style="position:absolute;margin-left:256.85pt;margin-top:-236.95pt;width:281.7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92" w:rsidRDefault="00BC5292" w:rsidP="00BA3E51">
      <w:pPr>
        <w:spacing w:line="240" w:lineRule="auto"/>
      </w:pPr>
      <w:r>
        <w:separator/>
      </w:r>
    </w:p>
  </w:footnote>
  <w:footnote w:type="continuationSeparator" w:id="0">
    <w:p w:rsidR="00BC5292" w:rsidRDefault="00BC5292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54" w:rsidRPr="00AE0320" w:rsidRDefault="00824C6B">
    <w:pPr>
      <w:pStyle w:val="Encabezado"/>
      <w:rPr>
        <w:lang w:val="es-ES"/>
      </w:rPr>
    </w:pPr>
    <w:r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084146EC">
              <wp:simplePos x="0" y="0"/>
              <wp:positionH relativeFrom="column">
                <wp:posOffset>-1062355</wp:posOffset>
              </wp:positionH>
              <wp:positionV relativeFrom="paragraph">
                <wp:posOffset>4057650</wp:posOffset>
              </wp:positionV>
              <wp:extent cx="4450080" cy="575945"/>
              <wp:effectExtent l="0" t="0" r="7620" b="0"/>
              <wp:wrapNone/>
              <wp:docPr id="110" name="Rectángulo 1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13BF6" id="Rectángulo 110" o:spid="_x0000_s1026" style="position:absolute;margin-left:-83.65pt;margin-top:319.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" fillcolor="#00798b [3204]" stroked="f" strokeweight="1pt"/>
          </w:pict>
        </mc:Fallback>
      </mc:AlternateContent>
    </w:r>
    <w:r w:rsidR="00191B3D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78089D85">
              <wp:simplePos x="0" y="0"/>
              <wp:positionH relativeFrom="column">
                <wp:posOffset>3255645</wp:posOffset>
              </wp:positionH>
              <wp:positionV relativeFrom="paragraph">
                <wp:posOffset>4046855</wp:posOffset>
              </wp:positionV>
              <wp:extent cx="3578225" cy="575945"/>
              <wp:effectExtent l="0" t="0" r="3175" b="0"/>
              <wp:wrapNone/>
              <wp:docPr id="111" name="Rectángulo 1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804B77" id="Rectángulo 111" o:spid="_x0000_s1026" style="position:absolute;margin-left:256.35pt;margin-top:318.6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" fillcolor="#434343 [3206]" stroked="f" strokeweight="1pt"/>
          </w:pict>
        </mc:Fallback>
      </mc:AlternateContent>
    </w:r>
    <w:r w:rsidR="00191B3D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6B50C6E1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3810"/>
              <wp:wrapNone/>
              <wp:docPr id="106" name="Rectángulo 10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E9E000" id="Rectángulo 106" o:spid="_x0000_s1026" style="position:absolute;margin-left:-84.7pt;margin-top:-39.4pt;width:341pt;height:185.7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" fillcolor="#333 [3215]" stroked="f" strokeweight="1pt"/>
          </w:pict>
        </mc:Fallback>
      </mc:AlternateContent>
    </w:r>
    <w:r w:rsidR="00191B3D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14EA9529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ctángulo 10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77FE9" id="Rectángulo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" fillcolor="#00798b [3204]" stroked="f" strokeweight="1pt"/>
          </w:pict>
        </mc:Fallback>
      </mc:AlternateContent>
    </w:r>
    <w:r w:rsidR="00F2573A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02B1640A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622800"/>
              <wp:effectExtent l="0" t="0" r="3810" b="6350"/>
              <wp:wrapNone/>
              <wp:docPr id="109" name="Rectángulo 10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6228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25B490" id="Rectángulo 109" o:spid="_x0000_s1026" style="position:absolute;margin-left:256.9pt;margin-top:145.4pt;width:281.7pt;height:49.0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" fillcolor="#434343 [3206]" stroked="f" strokeweight="1pt"/>
          </w:pict>
        </mc:Fallback>
      </mc:AlternateContent>
    </w:r>
    <w:r w:rsidR="00F2573A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520582A6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622800"/>
              <wp:effectExtent l="0" t="0" r="7620" b="6350"/>
              <wp:wrapNone/>
              <wp:docPr id="108" name="Rectángulo 10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622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A0E34E" id="Rectángulo 108" o:spid="_x0000_s1026" style="position:absolute;margin-left:-83.95pt;margin-top:145.35pt;width:350.4pt;height:49.0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" fillcolor="#00798b [3204]" stroked="f" strokeweight="1pt"/>
          </w:pict>
        </mc:Fallback>
      </mc:AlternateContent>
    </w:r>
    <w:r w:rsidR="00F2573A" w:rsidRPr="00AE032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154C74F7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1905"/>
              <wp:wrapNone/>
              <wp:docPr id="114" name="Rectángulo 1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1879D9" id="Rectángulo 114" o:spid="_x0000_s1026" style="position:absolute;margin-left:-13.5pt;margin-top:210.7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rrafodelista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aConVietas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6A"/>
    <w:rsid w:val="00025D23"/>
    <w:rsid w:val="000407F5"/>
    <w:rsid w:val="00041F8A"/>
    <w:rsid w:val="00045F2E"/>
    <w:rsid w:val="00055BBC"/>
    <w:rsid w:val="00073BF3"/>
    <w:rsid w:val="00081B51"/>
    <w:rsid w:val="000A1977"/>
    <w:rsid w:val="000B7B35"/>
    <w:rsid w:val="000D3891"/>
    <w:rsid w:val="000F3FE2"/>
    <w:rsid w:val="00140582"/>
    <w:rsid w:val="00162614"/>
    <w:rsid w:val="00177BCB"/>
    <w:rsid w:val="00191B3D"/>
    <w:rsid w:val="001A313A"/>
    <w:rsid w:val="001B18A8"/>
    <w:rsid w:val="001C6718"/>
    <w:rsid w:val="00200FC4"/>
    <w:rsid w:val="00217454"/>
    <w:rsid w:val="002251C8"/>
    <w:rsid w:val="00293BB8"/>
    <w:rsid w:val="002A4A92"/>
    <w:rsid w:val="002D5478"/>
    <w:rsid w:val="00337832"/>
    <w:rsid w:val="00364B5C"/>
    <w:rsid w:val="00373FC8"/>
    <w:rsid w:val="003B3A48"/>
    <w:rsid w:val="003C5242"/>
    <w:rsid w:val="003E7783"/>
    <w:rsid w:val="00435B8D"/>
    <w:rsid w:val="00442A0E"/>
    <w:rsid w:val="00443C70"/>
    <w:rsid w:val="004B419A"/>
    <w:rsid w:val="004E6AB2"/>
    <w:rsid w:val="00535F87"/>
    <w:rsid w:val="00564622"/>
    <w:rsid w:val="005B3227"/>
    <w:rsid w:val="005E0657"/>
    <w:rsid w:val="005E29A9"/>
    <w:rsid w:val="006755BF"/>
    <w:rsid w:val="00675A6A"/>
    <w:rsid w:val="006C0673"/>
    <w:rsid w:val="006C75D7"/>
    <w:rsid w:val="006E461C"/>
    <w:rsid w:val="00747832"/>
    <w:rsid w:val="007E5AAA"/>
    <w:rsid w:val="007E6083"/>
    <w:rsid w:val="00805589"/>
    <w:rsid w:val="0081316C"/>
    <w:rsid w:val="0082289C"/>
    <w:rsid w:val="00824C6B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A6420"/>
    <w:rsid w:val="009C544B"/>
    <w:rsid w:val="009C7105"/>
    <w:rsid w:val="009E3575"/>
    <w:rsid w:val="00AB7FE5"/>
    <w:rsid w:val="00AC1E5A"/>
    <w:rsid w:val="00AE0320"/>
    <w:rsid w:val="00B87E22"/>
    <w:rsid w:val="00BA2D2C"/>
    <w:rsid w:val="00BA3E51"/>
    <w:rsid w:val="00BB3142"/>
    <w:rsid w:val="00BC5292"/>
    <w:rsid w:val="00BF2C7C"/>
    <w:rsid w:val="00C155FC"/>
    <w:rsid w:val="00C45D7E"/>
    <w:rsid w:val="00CA48B6"/>
    <w:rsid w:val="00CB1D3C"/>
    <w:rsid w:val="00D20AA6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E494C"/>
    <w:rsid w:val="00EF639B"/>
    <w:rsid w:val="00F2573A"/>
    <w:rsid w:val="00F50BC6"/>
    <w:rsid w:val="00F908C3"/>
    <w:rsid w:val="00F90DF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7E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es-ES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1C6718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313A"/>
  </w:style>
  <w:style w:type="paragraph" w:styleId="Piedepgina">
    <w:name w:val="footer"/>
    <w:basedOn w:val="Normal"/>
    <w:link w:val="PiedepginaCar"/>
    <w:uiPriority w:val="99"/>
    <w:semiHidden/>
    <w:rsid w:val="001C6718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313A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rrafodelista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Fecha">
    <w:name w:val="Date"/>
    <w:basedOn w:val="Normal"/>
    <w:next w:val="Normal"/>
    <w:link w:val="FechaCar"/>
    <w:uiPriority w:val="99"/>
    <w:qFormat/>
    <w:rsid w:val="00162614"/>
    <w:rPr>
      <w:caps/>
      <w:color w:val="00798B" w:themeColor="accent1"/>
    </w:rPr>
  </w:style>
  <w:style w:type="character" w:customStyle="1" w:styleId="FechaCar">
    <w:name w:val="Fecha Car"/>
    <w:basedOn w:val="Fuentedeprrafopredeter"/>
    <w:link w:val="Fecha"/>
    <w:uiPriority w:val="99"/>
    <w:rsid w:val="00162614"/>
    <w:rPr>
      <w:caps/>
      <w:color w:val="00798B" w:themeColor="accent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o1">
    <w:name w:val="Contacto 1"/>
    <w:basedOn w:val="Normal"/>
    <w:link w:val="Carcterdelcontacto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o2">
    <w:name w:val="Contacto 2"/>
    <w:basedOn w:val="Normal"/>
    <w:link w:val="Carcterdelcontacto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cterdelcontacto1">
    <w:name w:val="Carácter del contacto 1"/>
    <w:basedOn w:val="Fuentedeprrafopredeter"/>
    <w:link w:val="Contacto1"/>
    <w:uiPriority w:val="12"/>
    <w:rsid w:val="00162614"/>
    <w:rPr>
      <w:sz w:val="28"/>
      <w:lang w:val="en-US"/>
    </w:rPr>
  </w:style>
  <w:style w:type="paragraph" w:styleId="Listaconvietas0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cterdelcontacto2">
    <w:name w:val="Carácter del contacto 2"/>
    <w:basedOn w:val="Fuentedeprrafopredeter"/>
    <w:link w:val="Contacto2"/>
    <w:uiPriority w:val="12"/>
    <w:rsid w:val="00162614"/>
    <w:rPr>
      <w:color w:val="00798B" w:themeColor="accent1"/>
      <w:sz w:val="28"/>
      <w:lang w:val="en-US"/>
    </w:rPr>
  </w:style>
  <w:style w:type="numbering" w:customStyle="1" w:styleId="ListaConVietas">
    <w:name w:val="ListaConViñetas"/>
    <w:uiPriority w:val="99"/>
    <w:rsid w:val="00373FC8"/>
    <w:pPr>
      <w:numPr>
        <w:numId w:val="3"/>
      </w:numPr>
    </w:pPr>
  </w:style>
  <w:style w:type="paragraph" w:styleId="Listaconvieta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paragraph" w:customStyle="1" w:styleId="Contacto">
    <w:name w:val="Contacto"/>
    <w:basedOn w:val="Normal"/>
    <w:link w:val="Carcterdecontacto"/>
    <w:uiPriority w:val="14"/>
    <w:qFormat/>
    <w:rsid w:val="00675A6A"/>
    <w:pPr>
      <w:spacing w:before="40" w:after="40" w:line="240" w:lineRule="auto"/>
    </w:pPr>
    <w:rPr>
      <w:rFonts w:ascii="Rockwell" w:eastAsia="Corbel" w:hAnsi="Rockwell" w:cs="Times New Roman"/>
      <w:color w:val="262626"/>
      <w:sz w:val="22"/>
      <w:lang w:val="es-ES"/>
    </w:rPr>
  </w:style>
  <w:style w:type="character" w:customStyle="1" w:styleId="Carcterdecontacto">
    <w:name w:val="Carácter de contacto"/>
    <w:link w:val="Contacto"/>
    <w:uiPriority w:val="14"/>
    <w:rsid w:val="00675A6A"/>
    <w:rPr>
      <w:rFonts w:ascii="Rockwell" w:eastAsia="Corbel" w:hAnsi="Rockwell" w:cs="Times New Roman"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_\AppData\Roaming\Microsoft\Plantillas\Curr&#237;culum%20v&#237;tae%20con%20bloques%20de%20col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1DCE74BB8B4258A856D086B301E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675F-6F03-443A-B1A5-7943A946AEF1}"/>
      </w:docPartPr>
      <w:docPartBody>
        <w:p w:rsidR="00000000" w:rsidRDefault="0094273B">
          <w:pPr>
            <w:pStyle w:val="0D1DCE74BB8B4258A856D086B301E43F"/>
          </w:pPr>
          <w:r w:rsidRPr="000A1977">
            <w:rPr>
              <w:noProof/>
              <w:lang w:bidi="es-ES"/>
            </w:rPr>
            <w:t>PERFIL</w:t>
          </w:r>
        </w:p>
      </w:docPartBody>
    </w:docPart>
    <w:docPart>
      <w:docPartPr>
        <w:name w:val="2E7A74C7FC204B19B9D85CA6127F1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248D0-BF90-47A2-A739-C8A7D8B3BB64}"/>
      </w:docPartPr>
      <w:docPartBody>
        <w:p w:rsidR="00000000" w:rsidRDefault="0094273B">
          <w:pPr>
            <w:pStyle w:val="2E7A74C7FC204B19B9D85CA6127F12A8"/>
          </w:pPr>
          <w:r w:rsidRPr="000A1977">
            <w:t>CONTACTO</w:t>
          </w:r>
        </w:p>
      </w:docPartBody>
    </w:docPart>
    <w:docPart>
      <w:docPartPr>
        <w:name w:val="6CF62AB0F6554D869B447042B94A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B9960-A014-457E-B4EC-44FC7A064580}"/>
      </w:docPartPr>
      <w:docPartBody>
        <w:p w:rsidR="00000000" w:rsidRDefault="001A7394" w:rsidP="001A7394">
          <w:pPr>
            <w:pStyle w:val="6CF62AB0F6554D869B447042B94AB40A"/>
          </w:pPr>
          <w:r w:rsidRPr="000A1977">
            <w:rPr>
              <w:noProof/>
              <w:lang w:bidi="es-ES"/>
            </w:rPr>
            <w:t>EXPERIENCIA</w:t>
          </w:r>
        </w:p>
      </w:docPartBody>
    </w:docPart>
    <w:docPart>
      <w:docPartPr>
        <w:name w:val="F151E45E787C4B7F94EDC6B96003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CDD0-59EA-42E1-A80C-3CB3A18BF5EE}"/>
      </w:docPartPr>
      <w:docPartBody>
        <w:p w:rsidR="00000000" w:rsidRDefault="001A7394" w:rsidP="001A7394">
          <w:pPr>
            <w:pStyle w:val="F151E45E787C4B7F94EDC6B96003B4ED"/>
          </w:pPr>
          <w:r w:rsidRPr="000A1977"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C93"/>
    <w:multiLevelType w:val="multilevel"/>
    <w:tmpl w:val="0DFA88B4"/>
    <w:styleLink w:val="ListaConVietas"/>
    <w:lvl w:ilvl="0">
      <w:start w:val="1"/>
      <w:numFmt w:val="bullet"/>
      <w:pStyle w:val="Listaconvietas0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aConVieta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94"/>
    <w:rsid w:val="001A7394"/>
    <w:rsid w:val="009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7394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7394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399358E0D6455F88363F37C5129A32">
    <w:name w:val="99399358E0D6455F88363F37C5129A32"/>
  </w:style>
  <w:style w:type="paragraph" w:customStyle="1" w:styleId="E2E3D3F981CB4EB5B2C70EF07AA6429C">
    <w:name w:val="E2E3D3F981CB4EB5B2C70EF07AA6429C"/>
  </w:style>
  <w:style w:type="paragraph" w:customStyle="1" w:styleId="53F8CEE34FD9449CAFA7304D5FDB333B">
    <w:name w:val="53F8CEE34FD9449CAFA7304D5FDB333B"/>
  </w:style>
  <w:style w:type="paragraph" w:customStyle="1" w:styleId="DD36E85B5E1E47EDAB76E08315E39550">
    <w:name w:val="DD36E85B5E1E47EDAB76E08315E39550"/>
  </w:style>
  <w:style w:type="character" w:customStyle="1" w:styleId="Ttulo3Car">
    <w:name w:val="Título 3 Car"/>
    <w:basedOn w:val="Fuentedeprrafopredeter"/>
    <w:link w:val="Ttulo3"/>
    <w:uiPriority w:val="9"/>
    <w:rsid w:val="001A7394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4FEA3DF24FBB4807BAF4E23577780B63">
    <w:name w:val="4FEA3DF24FBB4807BAF4E23577780B63"/>
  </w:style>
  <w:style w:type="paragraph" w:customStyle="1" w:styleId="0D1DCE74BB8B4258A856D086B301E43F">
    <w:name w:val="0D1DCE74BB8B4258A856D086B301E43F"/>
  </w:style>
  <w:style w:type="paragraph" w:customStyle="1" w:styleId="2E7A74C7FC204B19B9D85CA6127F12A8">
    <w:name w:val="2E7A74C7FC204B19B9D85CA6127F12A8"/>
  </w:style>
  <w:style w:type="paragraph" w:customStyle="1" w:styleId="70C019716FA54754AAE3C52EE55135D6">
    <w:name w:val="70C019716FA54754AAE3C52EE55135D6"/>
  </w:style>
  <w:style w:type="paragraph" w:customStyle="1" w:styleId="30640AF17A334F99BF8229F2C8621AB0">
    <w:name w:val="30640AF17A334F99BF8229F2C8621AB0"/>
  </w:style>
  <w:style w:type="paragraph" w:customStyle="1" w:styleId="5959808D082341B0A017A486CBF11A60">
    <w:name w:val="5959808D082341B0A017A486CBF11A60"/>
  </w:style>
  <w:style w:type="paragraph" w:customStyle="1" w:styleId="187D53146A764CBF8E572BB248618DE8">
    <w:name w:val="187D53146A764CBF8E572BB248618DE8"/>
  </w:style>
  <w:style w:type="paragraph" w:customStyle="1" w:styleId="3455617F323641A09C6D0FF703200FF1">
    <w:name w:val="3455617F323641A09C6D0FF703200FF1"/>
  </w:style>
  <w:style w:type="paragraph" w:customStyle="1" w:styleId="AD8E2B30E4AB441C845C4FC4EBEA1315">
    <w:name w:val="AD8E2B30E4AB441C845C4FC4EBEA1315"/>
  </w:style>
  <w:style w:type="paragraph" w:customStyle="1" w:styleId="8C8ABB381E8442FCBEC5B9FED74900AD">
    <w:name w:val="8C8ABB381E8442FCBEC5B9FED74900AD"/>
  </w:style>
  <w:style w:type="paragraph" w:customStyle="1" w:styleId="D5B5C0090BBE4B7C971C0427F6A9CA57">
    <w:name w:val="D5B5C0090BBE4B7C971C0427F6A9CA57"/>
  </w:style>
  <w:style w:type="paragraph" w:customStyle="1" w:styleId="E74E7D17BACD4D70BDA5256FF53194FB">
    <w:name w:val="E74E7D17BACD4D70BDA5256FF53194FB"/>
  </w:style>
  <w:style w:type="paragraph" w:customStyle="1" w:styleId="B5289E4779FE4D399BE160BC1CB86FBD">
    <w:name w:val="B5289E4779FE4D399BE160BC1CB86FBD"/>
  </w:style>
  <w:style w:type="paragraph" w:styleId="Listaconvietas0">
    <w:name w:val="List Bullet"/>
    <w:basedOn w:val="Normal"/>
    <w:uiPriority w:val="99"/>
    <w:qFormat/>
    <w:rsid w:val="001A7394"/>
    <w:pPr>
      <w:numPr>
        <w:numId w:val="2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  <w:lang w:val="en-US" w:eastAsia="en-US"/>
    </w:rPr>
  </w:style>
  <w:style w:type="paragraph" w:styleId="Listaconvietas2">
    <w:name w:val="List Bullet 2"/>
    <w:basedOn w:val="Normal"/>
    <w:uiPriority w:val="99"/>
    <w:semiHidden/>
    <w:unhideWhenUsed/>
    <w:rsid w:val="001A7394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3">
    <w:name w:val="List Bullet 3"/>
    <w:basedOn w:val="Normal"/>
    <w:uiPriority w:val="99"/>
    <w:semiHidden/>
    <w:unhideWhenUsed/>
    <w:rsid w:val="001A7394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4">
    <w:name w:val="List Bullet 4"/>
    <w:basedOn w:val="Normal"/>
    <w:uiPriority w:val="99"/>
    <w:semiHidden/>
    <w:unhideWhenUsed/>
    <w:rsid w:val="001A7394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aconvietas5">
    <w:name w:val="List Bullet 5"/>
    <w:basedOn w:val="Normal"/>
    <w:uiPriority w:val="99"/>
    <w:semiHidden/>
    <w:unhideWhenUsed/>
    <w:rsid w:val="001A7394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aConVietas">
    <w:name w:val="ListaConViñetas"/>
    <w:uiPriority w:val="99"/>
    <w:rsid w:val="001A7394"/>
    <w:pPr>
      <w:numPr>
        <w:numId w:val="1"/>
      </w:numPr>
    </w:pPr>
  </w:style>
  <w:style w:type="paragraph" w:customStyle="1" w:styleId="8D6B8F9A978C4F63BB730D3BD2FB2375">
    <w:name w:val="8D6B8F9A978C4F63BB730D3BD2FB2375"/>
  </w:style>
  <w:style w:type="character" w:customStyle="1" w:styleId="Ttulo4Car">
    <w:name w:val="Título 4 Car"/>
    <w:basedOn w:val="Fuentedeprrafopredeter"/>
    <w:link w:val="Ttulo4"/>
    <w:uiPriority w:val="9"/>
    <w:rsid w:val="001A7394"/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paragraph" w:customStyle="1" w:styleId="FBAB7A1AA41F411CB52153AAAD49F400">
    <w:name w:val="FBAB7A1AA41F411CB52153AAAD49F400"/>
  </w:style>
  <w:style w:type="paragraph" w:customStyle="1" w:styleId="C838BBDF0DEB4D6AAE1439762F09EFB8">
    <w:name w:val="C838BBDF0DEB4D6AAE1439762F09EFB8"/>
  </w:style>
  <w:style w:type="paragraph" w:customStyle="1" w:styleId="F6944E305DFE4B3580B8C20940004DDA">
    <w:name w:val="F6944E305DFE4B3580B8C20940004DDA"/>
  </w:style>
  <w:style w:type="paragraph" w:customStyle="1" w:styleId="19D0660C4C2A41248D384BF6741440FB">
    <w:name w:val="19D0660C4C2A41248D384BF6741440FB"/>
  </w:style>
  <w:style w:type="paragraph" w:customStyle="1" w:styleId="167A3EDBBCDB4EFBA4602B5E91EF0C55">
    <w:name w:val="167A3EDBBCDB4EFBA4602B5E91EF0C55"/>
  </w:style>
  <w:style w:type="paragraph" w:customStyle="1" w:styleId="B900407EBC204B2A9204C1FF65965705">
    <w:name w:val="B900407EBC204B2A9204C1FF65965705"/>
  </w:style>
  <w:style w:type="paragraph" w:customStyle="1" w:styleId="B69D37AE29C34FAE8DACF24885759CB6">
    <w:name w:val="B69D37AE29C34FAE8DACF24885759CB6"/>
  </w:style>
  <w:style w:type="paragraph" w:customStyle="1" w:styleId="D57204EE64C64BE6BD3B6FEB7D087895">
    <w:name w:val="D57204EE64C64BE6BD3B6FEB7D087895"/>
  </w:style>
  <w:style w:type="paragraph" w:styleId="Fecha">
    <w:name w:val="Date"/>
    <w:basedOn w:val="Normal"/>
    <w:next w:val="Normal"/>
    <w:link w:val="FechaCar"/>
    <w:uiPriority w:val="99"/>
    <w:qFormat/>
    <w:rsid w:val="001A7394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rsid w:val="001A7394"/>
    <w:rPr>
      <w:rFonts w:eastAsiaTheme="minorHAnsi"/>
      <w:caps/>
      <w:color w:val="5B9BD5" w:themeColor="accent1"/>
      <w:sz w:val="18"/>
      <w:szCs w:val="18"/>
      <w:lang w:val="en-US" w:eastAsia="en-US"/>
    </w:rPr>
  </w:style>
  <w:style w:type="paragraph" w:customStyle="1" w:styleId="E8BC4D4465CD4B7197A7CCBEC75EC1FA">
    <w:name w:val="E8BC4D4465CD4B7197A7CCBEC75EC1FA"/>
  </w:style>
  <w:style w:type="paragraph" w:customStyle="1" w:styleId="270D9C01460E4DB0A7DD83D6992AC095">
    <w:name w:val="270D9C01460E4DB0A7DD83D6992AC095"/>
  </w:style>
  <w:style w:type="paragraph" w:customStyle="1" w:styleId="5A1F49A0445048DBA313CB9912180798">
    <w:name w:val="5A1F49A0445048DBA313CB9912180798"/>
  </w:style>
  <w:style w:type="paragraph" w:customStyle="1" w:styleId="191F721371E044028F9F3FBD415E5F2C">
    <w:name w:val="191F721371E044028F9F3FBD415E5F2C"/>
  </w:style>
  <w:style w:type="paragraph" w:customStyle="1" w:styleId="3B8CCA7FF74F4E9A888F54EE6B786E20">
    <w:name w:val="3B8CCA7FF74F4E9A888F54EE6B786E20"/>
  </w:style>
  <w:style w:type="paragraph" w:customStyle="1" w:styleId="D9B0422DE12C44528410F75E950A8F21">
    <w:name w:val="D9B0422DE12C44528410F75E950A8F21"/>
    <w:rsid w:val="001A7394"/>
  </w:style>
  <w:style w:type="paragraph" w:customStyle="1" w:styleId="6CF62AB0F6554D869B447042B94AB40A">
    <w:name w:val="6CF62AB0F6554D869B447042B94AB40A"/>
    <w:rsid w:val="001A7394"/>
  </w:style>
  <w:style w:type="paragraph" w:customStyle="1" w:styleId="ABA88C96C2AC4C639077525E7549F83B">
    <w:name w:val="ABA88C96C2AC4C639077525E7549F83B"/>
    <w:rsid w:val="001A7394"/>
  </w:style>
  <w:style w:type="paragraph" w:customStyle="1" w:styleId="604D3D34797841F8962F85CD1DA21246">
    <w:name w:val="604D3D34797841F8962F85CD1DA21246"/>
    <w:rsid w:val="001A7394"/>
  </w:style>
  <w:style w:type="paragraph" w:customStyle="1" w:styleId="5DFF7450568941E092E756EC10AFDEF0">
    <w:name w:val="5DFF7450568941E092E756EC10AFDEF0"/>
    <w:rsid w:val="001A7394"/>
  </w:style>
  <w:style w:type="paragraph" w:customStyle="1" w:styleId="9234F296B07741F4BB367C5F4A3836CD">
    <w:name w:val="9234F296B07741F4BB367C5F4A3836CD"/>
    <w:rsid w:val="001A7394"/>
  </w:style>
  <w:style w:type="paragraph" w:customStyle="1" w:styleId="E303175514654B6E9CC7EBDF2299974E">
    <w:name w:val="E303175514654B6E9CC7EBDF2299974E"/>
    <w:rsid w:val="001A7394"/>
  </w:style>
  <w:style w:type="paragraph" w:customStyle="1" w:styleId="45EADBBACF7D4A84AD065A33D08F526B">
    <w:name w:val="45EADBBACF7D4A84AD065A33D08F526B"/>
    <w:rsid w:val="001A7394"/>
  </w:style>
  <w:style w:type="paragraph" w:customStyle="1" w:styleId="ACAFCAB97133416B9F3319C523C42B83">
    <w:name w:val="ACAFCAB97133416B9F3319C523C42B83"/>
    <w:rsid w:val="001A7394"/>
  </w:style>
  <w:style w:type="paragraph" w:customStyle="1" w:styleId="1E359B0AF371451CA4E0FA525D237D8A">
    <w:name w:val="1E359B0AF371451CA4E0FA525D237D8A"/>
    <w:rsid w:val="001A7394"/>
  </w:style>
  <w:style w:type="paragraph" w:customStyle="1" w:styleId="F151E45E787C4B7F94EDC6B96003B4ED">
    <w:name w:val="F151E45E787C4B7F94EDC6B96003B4ED"/>
    <w:rsid w:val="001A7394"/>
  </w:style>
  <w:style w:type="paragraph" w:customStyle="1" w:styleId="E59A6C5C04304A52A6EBA70A5B8A5127">
    <w:name w:val="E59A6C5C04304A52A6EBA70A5B8A5127"/>
    <w:rsid w:val="001A7394"/>
  </w:style>
  <w:style w:type="paragraph" w:customStyle="1" w:styleId="B56BD60DD46F4DE1A0A042610ADB07CD">
    <w:name w:val="B56BD60DD46F4DE1A0A042610ADB07CD"/>
    <w:rsid w:val="001A7394"/>
  </w:style>
  <w:style w:type="paragraph" w:customStyle="1" w:styleId="D5373B01983B4C3F876DC923562575D0">
    <w:name w:val="D5373B01983B4C3F876DC923562575D0"/>
    <w:rsid w:val="001A7394"/>
  </w:style>
  <w:style w:type="paragraph" w:customStyle="1" w:styleId="4FD674CAD6B74068A21626D32F7B495A">
    <w:name w:val="4FD674CAD6B74068A21626D32F7B495A"/>
    <w:rsid w:val="001A7394"/>
  </w:style>
  <w:style w:type="paragraph" w:customStyle="1" w:styleId="21398EA251E34CD39534CB0354D70DF9">
    <w:name w:val="21398EA251E34CD39534CB0354D70DF9"/>
    <w:rsid w:val="001A7394"/>
  </w:style>
  <w:style w:type="paragraph" w:customStyle="1" w:styleId="D21174586F2A41A38C5D72B958A73C03">
    <w:name w:val="D21174586F2A41A38C5D72B958A73C03"/>
    <w:rsid w:val="001A7394"/>
  </w:style>
  <w:style w:type="paragraph" w:customStyle="1" w:styleId="A56CD164FBFB4A758C8FAE076343EC57">
    <w:name w:val="A56CD164FBFB4A758C8FAE076343EC57"/>
    <w:rsid w:val="001A7394"/>
  </w:style>
  <w:style w:type="paragraph" w:customStyle="1" w:styleId="44B79E1082824A99897736A0835AA591">
    <w:name w:val="44B79E1082824A99897736A0835AA591"/>
    <w:rsid w:val="001A7394"/>
  </w:style>
  <w:style w:type="paragraph" w:customStyle="1" w:styleId="E8713B0A7EA64190A526371DD0F548D0">
    <w:name w:val="E8713B0A7EA64190A526371DD0F548D0"/>
    <w:rsid w:val="001A7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1FE11A5-016A-4B40-BBE8-757476AB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bloques de colores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2024-08-17T05:29:00Z</dcterms:created>
  <dcterms:modified xsi:type="dcterms:W3CDTF">2024-08-17T06:22:00Z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